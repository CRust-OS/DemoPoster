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57" w:rsidRPr="005536AF" w:rsidRDefault="000E276C" w:rsidP="005536AF">
      <w:pPr>
        <w:pStyle w:val="Title"/>
      </w:pPr>
      <w:r w:rsidRPr="005536AF">
        <w:t>Crust</w:t>
      </w:r>
    </w:p>
    <w:p w:rsidR="004F1957" w:rsidRPr="003E6BE4" w:rsidRDefault="004F1957" w:rsidP="005536AF">
      <w:pPr>
        <w:pStyle w:val="Subtitle"/>
      </w:pPr>
      <w:r w:rsidRPr="003E6BE4">
        <w:t xml:space="preserve">A </w:t>
      </w:r>
      <w:proofErr w:type="spellStart"/>
      <w:r w:rsidRPr="003E6BE4">
        <w:t>unikernel</w:t>
      </w:r>
      <w:proofErr w:type="spellEnd"/>
      <w:r w:rsidRPr="003E6BE4">
        <w:t xml:space="preserve"> for fast, secure cloud computing</w:t>
      </w:r>
    </w:p>
    <w:p w:rsidR="005536AF" w:rsidRDefault="005536AF" w:rsidP="005536AF">
      <w:pPr>
        <w:sectPr w:rsidR="005536AF" w:rsidSect="003E6BE4">
          <w:pgSz w:w="25920" w:h="31680"/>
          <w:pgMar w:top="1440" w:right="1440" w:bottom="1440" w:left="1440" w:header="720" w:footer="720" w:gutter="0"/>
          <w:cols w:space="720"/>
          <w:docGrid w:linePitch="360"/>
        </w:sectPr>
      </w:pPr>
    </w:p>
    <w:p w:rsidR="004F1957" w:rsidRDefault="005536AF" w:rsidP="00C74459">
      <w:pPr>
        <w:pStyle w:val="Heading1"/>
      </w:pPr>
      <w:r w:rsidRPr="005536AF">
        <w:t>Target: Xen</w:t>
      </w:r>
    </w:p>
    <w:p w:rsidR="005536AF" w:rsidRDefault="005536AF" w:rsidP="005536AF">
      <w:proofErr w:type="spellStart"/>
      <w:r>
        <w:t>Unikernels</w:t>
      </w:r>
      <w:proofErr w:type="spellEnd"/>
      <w:r>
        <w:t xml:space="preserve"> run on special </w:t>
      </w:r>
      <w:r w:rsidR="00753464">
        <w:t>software systems</w:t>
      </w:r>
      <w:r>
        <w:t xml:space="preserve"> called </w:t>
      </w:r>
      <w:r>
        <w:rPr>
          <w:b/>
        </w:rPr>
        <w:t>hypervisors.</w:t>
      </w:r>
    </w:p>
    <w:p w:rsidR="005536AF" w:rsidRDefault="005536AF" w:rsidP="005536AF">
      <w:r>
        <w:t xml:space="preserve">One hypervisor is </w:t>
      </w:r>
      <w:r>
        <w:rPr>
          <w:b/>
        </w:rPr>
        <w:t>Xen</w:t>
      </w:r>
      <w:r>
        <w:t xml:space="preserve">, used by Amazon to run their massive cloud infrastructure (&gt;1M servers </w:t>
      </w:r>
      <w:bookmarkStart w:id="0" w:name="_GoBack"/>
      <w:r>
        <w:t>worldwide).</w:t>
      </w:r>
    </w:p>
    <w:bookmarkEnd w:id="0"/>
    <w:p w:rsidR="005536AF" w:rsidRDefault="005536AF" w:rsidP="005536AF">
      <w:r>
        <w:rPr>
          <w:noProof/>
        </w:rPr>
        <w:drawing>
          <wp:inline distT="0" distB="0" distL="0" distR="0" wp14:anchorId="444D4903" wp14:editId="0E9B6C3D">
            <wp:extent cx="7086600" cy="7086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43C5" w:rsidRPr="005B5F30" w:rsidRDefault="00551B93" w:rsidP="00C74459">
      <w:pPr>
        <w:pStyle w:val="Heading1"/>
      </w:pPr>
      <w:r>
        <w:br w:type="column"/>
      </w:r>
      <w:r w:rsidR="006343C5" w:rsidRPr="005B5F30">
        <w:t>Project Scope</w:t>
      </w:r>
    </w:p>
    <w:p w:rsidR="00F34EA1" w:rsidRDefault="006343C5" w:rsidP="008F7EE5">
      <w:pPr>
        <w:pStyle w:val="ListParagraph"/>
        <w:numPr>
          <w:ilvl w:val="0"/>
          <w:numId w:val="4"/>
        </w:numPr>
      </w:pPr>
      <w:r>
        <w:t xml:space="preserve">Initially: </w:t>
      </w:r>
      <w:r w:rsidR="00F34EA1">
        <w:t>build</w:t>
      </w:r>
      <w:r>
        <w:t xml:space="preserve"> on top of existing </w:t>
      </w:r>
      <w:r w:rsidR="002B6DE4">
        <w:rPr>
          <w:rFonts w:ascii="Calibri" w:hAnsi="Calibri" w:cs="Calibri"/>
          <w:color w:val="000000"/>
        </w:rPr>
        <w:t>solutions (</w:t>
      </w:r>
      <w:proofErr w:type="spellStart"/>
      <w:r w:rsidR="002B6DE4">
        <w:rPr>
          <w:rFonts w:ascii="Calibri" w:hAnsi="Calibri" w:cs="Calibri"/>
          <w:color w:val="000000"/>
        </w:rPr>
        <w:t>MiniOS</w:t>
      </w:r>
      <w:proofErr w:type="spellEnd"/>
      <w:r w:rsidR="002B6DE4">
        <w:rPr>
          <w:rFonts w:ascii="Calibri" w:hAnsi="Calibri" w:cs="Calibri"/>
          <w:color w:val="000000"/>
        </w:rPr>
        <w:t xml:space="preserve">, </w:t>
      </w:r>
      <w:proofErr w:type="spellStart"/>
      <w:r w:rsidR="002B6DE4">
        <w:rPr>
          <w:rFonts w:ascii="Calibri" w:hAnsi="Calibri" w:cs="Calibri"/>
          <w:color w:val="000000"/>
        </w:rPr>
        <w:t>Newlib</w:t>
      </w:r>
      <w:proofErr w:type="spellEnd"/>
      <w:r w:rsidR="002B6DE4">
        <w:rPr>
          <w:rFonts w:ascii="Calibri" w:hAnsi="Calibri" w:cs="Calibri"/>
          <w:color w:val="000000"/>
        </w:rPr>
        <w:t>)</w:t>
      </w:r>
    </w:p>
    <w:p w:rsidR="006343C5" w:rsidRDefault="00F34EA1" w:rsidP="008F7EE5">
      <w:pPr>
        <w:pStyle w:val="ListParagraph"/>
        <w:numPr>
          <w:ilvl w:val="0"/>
          <w:numId w:val="4"/>
        </w:numPr>
      </w:pPr>
      <w:r>
        <w:t>Later: build from scratch</w:t>
      </w:r>
    </w:p>
    <w:p w:rsidR="00F34EA1" w:rsidRPr="002B6DE4" w:rsidRDefault="006343C5" w:rsidP="0069418A">
      <w:pPr>
        <w:pStyle w:val="ListParagraph"/>
        <w:numPr>
          <w:ilvl w:val="0"/>
          <w:numId w:val="4"/>
        </w:numPr>
      </w:pPr>
      <w:r>
        <w:rPr>
          <w:b/>
        </w:rPr>
        <w:t xml:space="preserve">Iterative refinement </w:t>
      </w:r>
      <w:r w:rsidR="00F34EA1">
        <w:rPr>
          <w:b/>
        </w:rPr>
        <w:t>of scope</w:t>
      </w:r>
    </w:p>
    <w:p w:rsidR="002B6DE4" w:rsidRPr="006343C5" w:rsidRDefault="002B6DE4" w:rsidP="002B6DE4"/>
    <w:p w:rsidR="00226D5A" w:rsidRDefault="00630FF7" w:rsidP="002B6DE4">
      <w:pPr>
        <w:pStyle w:val="Heading1"/>
      </w:pPr>
      <w:r>
        <w:t>Design</w:t>
      </w:r>
      <w:r w:rsidR="00FE3187">
        <w:t xml:space="preserve"> </w:t>
      </w:r>
      <w:r w:rsidR="00A33982">
        <w:t>Strategy</w:t>
      </w:r>
    </w:p>
    <w:p w:rsidR="007318FC" w:rsidRDefault="007318FC" w:rsidP="00B13470">
      <w:pPr>
        <w:pStyle w:val="ListParagraph"/>
        <w:numPr>
          <w:ilvl w:val="0"/>
          <w:numId w:val="3"/>
        </w:numPr>
      </w:pPr>
      <w:r>
        <w:t>Modular design</w:t>
      </w:r>
      <w:r w:rsidR="00C04A86">
        <w:t xml:space="preserve"> </w:t>
      </w:r>
    </w:p>
    <w:p w:rsidR="00626116" w:rsidRDefault="00092BA8" w:rsidP="00626116">
      <w:pPr>
        <w:pStyle w:val="ListParagraph"/>
        <w:numPr>
          <w:ilvl w:val="0"/>
          <w:numId w:val="3"/>
        </w:numPr>
      </w:pPr>
      <w:r>
        <w:t>Type-driven design and development</w:t>
      </w:r>
    </w:p>
    <w:p w:rsidR="0082464D" w:rsidRDefault="00483CE7" w:rsidP="00626116">
      <w:pPr>
        <w:pStyle w:val="ListParagraph"/>
        <w:numPr>
          <w:ilvl w:val="0"/>
          <w:numId w:val="3"/>
        </w:numPr>
      </w:pPr>
      <w:r>
        <w:t>Abstract away Xen</w:t>
      </w:r>
      <w:r w:rsidR="00CF00F9">
        <w:t xml:space="preserve"> for portability</w:t>
      </w:r>
    </w:p>
    <w:p w:rsidR="002B6DE4" w:rsidRPr="007318FC" w:rsidRDefault="002B6DE4" w:rsidP="002B6DE4"/>
    <w:p w:rsidR="00551B93" w:rsidRDefault="008C50D4" w:rsidP="002B6DE4">
      <w:pPr>
        <w:pStyle w:val="Heading1"/>
      </w:pPr>
      <w:r>
        <w:t>Challenges</w:t>
      </w:r>
    </w:p>
    <w:p w:rsidR="00551B93" w:rsidRPr="00551B93" w:rsidRDefault="00551B93" w:rsidP="00551B93">
      <w:pPr>
        <w:pStyle w:val="ListParagraph"/>
        <w:numPr>
          <w:ilvl w:val="0"/>
          <w:numId w:val="1"/>
        </w:numPr>
      </w:pPr>
      <w:r w:rsidRPr="00551B93">
        <w:t>Cross-compiling</w:t>
      </w:r>
    </w:p>
    <w:p w:rsidR="00551B93" w:rsidRPr="00551B93" w:rsidRDefault="00551B93" w:rsidP="00551B93">
      <w:pPr>
        <w:pStyle w:val="ListParagraph"/>
        <w:numPr>
          <w:ilvl w:val="0"/>
          <w:numId w:val="1"/>
        </w:numPr>
      </w:pPr>
      <w:r w:rsidRPr="00551B93">
        <w:t>Building kernel binaries</w:t>
      </w:r>
    </w:p>
    <w:p w:rsidR="00007AA1" w:rsidRDefault="00551B93" w:rsidP="00007AA1">
      <w:pPr>
        <w:pStyle w:val="ListParagraph"/>
        <w:numPr>
          <w:ilvl w:val="0"/>
          <w:numId w:val="1"/>
        </w:numPr>
      </w:pPr>
      <w:r w:rsidRPr="00551B93">
        <w:t>Remote debugging</w:t>
      </w:r>
    </w:p>
    <w:p w:rsidR="00007AA1" w:rsidRDefault="00007AA1" w:rsidP="00007AA1">
      <w:pPr>
        <w:pStyle w:val="ListParagraph"/>
        <w:numPr>
          <w:ilvl w:val="0"/>
          <w:numId w:val="1"/>
        </w:numPr>
      </w:pPr>
      <w:r>
        <w:t>Testing</w:t>
      </w:r>
    </w:p>
    <w:p w:rsidR="00C548CA" w:rsidRDefault="005B0586" w:rsidP="0069418A">
      <w:pPr>
        <w:pStyle w:val="ListParagraph"/>
        <w:numPr>
          <w:ilvl w:val="0"/>
          <w:numId w:val="1"/>
        </w:numPr>
      </w:pPr>
      <w:r>
        <w:t>Rust</w:t>
      </w:r>
      <w:r w:rsidR="00272D87">
        <w:t xml:space="preserve">-specific </w:t>
      </w:r>
      <w:r w:rsidR="009B366C">
        <w:t>constraints</w:t>
      </w:r>
    </w:p>
    <w:p w:rsidR="002B6DE4" w:rsidRDefault="002B6DE4" w:rsidP="002B6DE4"/>
    <w:p w:rsidR="005B5F30" w:rsidRDefault="005B5F30" w:rsidP="002B6DE4">
      <w:pPr>
        <w:pStyle w:val="Heading1"/>
      </w:pPr>
      <w:r>
        <w:t>Testing</w:t>
      </w:r>
    </w:p>
    <w:p w:rsidR="005B5F30" w:rsidRDefault="005B5F30" w:rsidP="005B5F30">
      <w:pPr>
        <w:pStyle w:val="ListParagraph"/>
        <w:numPr>
          <w:ilvl w:val="0"/>
          <w:numId w:val="5"/>
        </w:numPr>
      </w:pPr>
      <w:r>
        <w:t>Observable effects</w:t>
      </w:r>
    </w:p>
    <w:p w:rsidR="005B5F30" w:rsidRDefault="005B5F30" w:rsidP="005B5F30">
      <w:pPr>
        <w:pStyle w:val="ListParagraph"/>
        <w:numPr>
          <w:ilvl w:val="0"/>
          <w:numId w:val="5"/>
        </w:numPr>
      </w:pPr>
      <w:r>
        <w:t>Remote GDB support</w:t>
      </w:r>
    </w:p>
    <w:p w:rsidR="005B5F30" w:rsidRDefault="005B5F30" w:rsidP="005B5F30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Printf</w:t>
      </w:r>
      <w:proofErr w:type="spellEnd"/>
      <w:r>
        <w:t xml:space="preserve"> debugging”</w:t>
      </w:r>
    </w:p>
    <w:p w:rsidR="005B5F30" w:rsidRPr="00090CB2" w:rsidRDefault="005B5F30" w:rsidP="005B5F30">
      <w:pPr>
        <w:pStyle w:val="ListParagraph"/>
        <w:numPr>
          <w:ilvl w:val="0"/>
          <w:numId w:val="5"/>
        </w:numPr>
      </w:pPr>
      <w:r>
        <w:t>Memory stress-testing</w:t>
      </w:r>
    </w:p>
    <w:p w:rsidR="005B5F30" w:rsidRDefault="005B5F30" w:rsidP="005B5F30"/>
    <w:p w:rsidR="000D0E36" w:rsidRDefault="000D0E36" w:rsidP="002B6DE4">
      <w:pPr>
        <w:pStyle w:val="Heading1"/>
      </w:pPr>
      <w:r>
        <w:t>Prior Work</w:t>
      </w:r>
    </w:p>
    <w:p w:rsidR="000D0E36" w:rsidRDefault="000D0E36" w:rsidP="000D0E36">
      <w:pPr>
        <w:autoSpaceDE w:val="0"/>
        <w:autoSpaceDN w:val="0"/>
        <w:adjustRightInd w:val="0"/>
        <w:spacing w:before="240" w:after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MiniOS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: </w:t>
      </w:r>
      <w:r>
        <w:rPr>
          <w:rFonts w:ascii="Calibri" w:hAnsi="Calibri" w:cs="Calibri"/>
          <w:color w:val="000000"/>
        </w:rPr>
        <w:t xml:space="preserve">Reference </w:t>
      </w:r>
      <w:proofErr w:type="spellStart"/>
      <w:r>
        <w:rPr>
          <w:rFonts w:ascii="Calibri" w:hAnsi="Calibri" w:cs="Calibri"/>
          <w:color w:val="000000"/>
        </w:rPr>
        <w:t>unikernel</w:t>
      </w:r>
      <w:proofErr w:type="spellEnd"/>
      <w:r>
        <w:rPr>
          <w:rFonts w:ascii="Calibri" w:hAnsi="Calibri" w:cs="Calibri"/>
          <w:color w:val="000000"/>
        </w:rPr>
        <w:t xml:space="preserve"> for Xen</w:t>
      </w:r>
    </w:p>
    <w:p w:rsidR="000D0E36" w:rsidRPr="00551B93" w:rsidRDefault="000D0E36" w:rsidP="000D0E36">
      <w:r w:rsidRPr="000D0E36">
        <w:rPr>
          <w:rFonts w:ascii="Calibri" w:hAnsi="Calibri" w:cs="Calibri"/>
          <w:b/>
          <w:bCs/>
          <w:color w:val="000000"/>
        </w:rPr>
        <w:t>Redox</w:t>
      </w:r>
      <w:r w:rsidRPr="000D0E36">
        <w:rPr>
          <w:rFonts w:ascii="Calibri" w:hAnsi="Calibri" w:cs="Calibri"/>
          <w:color w:val="000000"/>
        </w:rPr>
        <w:t>: Unix-like OS written in Rust</w:t>
      </w:r>
    </w:p>
    <w:sectPr w:rsidR="000D0E36" w:rsidRPr="00551B93" w:rsidSect="005536AF">
      <w:type w:val="continuous"/>
      <w:pgSz w:w="25920" w:h="3168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1685"/>
    <w:multiLevelType w:val="hybridMultilevel"/>
    <w:tmpl w:val="1F92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7D03"/>
    <w:multiLevelType w:val="hybridMultilevel"/>
    <w:tmpl w:val="469C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043A"/>
    <w:multiLevelType w:val="hybridMultilevel"/>
    <w:tmpl w:val="8C8E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8BA"/>
    <w:multiLevelType w:val="hybridMultilevel"/>
    <w:tmpl w:val="AD24D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74EE0"/>
    <w:multiLevelType w:val="hybridMultilevel"/>
    <w:tmpl w:val="67D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57"/>
    <w:rsid w:val="00007AA1"/>
    <w:rsid w:val="00090CB2"/>
    <w:rsid w:val="00092BA8"/>
    <w:rsid w:val="000A5FBC"/>
    <w:rsid w:val="000D0E36"/>
    <w:rsid w:val="000D52AA"/>
    <w:rsid w:val="000E276C"/>
    <w:rsid w:val="000F60CB"/>
    <w:rsid w:val="00170DBD"/>
    <w:rsid w:val="001B6FAA"/>
    <w:rsid w:val="00203D69"/>
    <w:rsid w:val="00225B26"/>
    <w:rsid w:val="00226D5A"/>
    <w:rsid w:val="002377D5"/>
    <w:rsid w:val="00267BF8"/>
    <w:rsid w:val="00272D87"/>
    <w:rsid w:val="002A1D2B"/>
    <w:rsid w:val="002B6DE4"/>
    <w:rsid w:val="00384B13"/>
    <w:rsid w:val="00395DBF"/>
    <w:rsid w:val="003E3FEF"/>
    <w:rsid w:val="003E6BE4"/>
    <w:rsid w:val="003F76CA"/>
    <w:rsid w:val="004003EA"/>
    <w:rsid w:val="004643B2"/>
    <w:rsid w:val="004831A5"/>
    <w:rsid w:val="00483CE7"/>
    <w:rsid w:val="004F1957"/>
    <w:rsid w:val="004F471F"/>
    <w:rsid w:val="00551B93"/>
    <w:rsid w:val="005536AF"/>
    <w:rsid w:val="005A13A5"/>
    <w:rsid w:val="005B0586"/>
    <w:rsid w:val="005B5F30"/>
    <w:rsid w:val="00626116"/>
    <w:rsid w:val="00630FF7"/>
    <w:rsid w:val="006343C5"/>
    <w:rsid w:val="00656EE8"/>
    <w:rsid w:val="0069418A"/>
    <w:rsid w:val="006C716D"/>
    <w:rsid w:val="007202B6"/>
    <w:rsid w:val="00720FCC"/>
    <w:rsid w:val="00723432"/>
    <w:rsid w:val="007318FC"/>
    <w:rsid w:val="00753464"/>
    <w:rsid w:val="007B4B39"/>
    <w:rsid w:val="007D6F13"/>
    <w:rsid w:val="0082464D"/>
    <w:rsid w:val="00851819"/>
    <w:rsid w:val="008C50D4"/>
    <w:rsid w:val="008E016D"/>
    <w:rsid w:val="009B366C"/>
    <w:rsid w:val="009C18D0"/>
    <w:rsid w:val="00A015EF"/>
    <w:rsid w:val="00A23C3E"/>
    <w:rsid w:val="00A33982"/>
    <w:rsid w:val="00AA1327"/>
    <w:rsid w:val="00AF7F7B"/>
    <w:rsid w:val="00B52259"/>
    <w:rsid w:val="00BA0483"/>
    <w:rsid w:val="00C04A86"/>
    <w:rsid w:val="00C548CA"/>
    <w:rsid w:val="00C74459"/>
    <w:rsid w:val="00C974C2"/>
    <w:rsid w:val="00CD2AAB"/>
    <w:rsid w:val="00CE2250"/>
    <w:rsid w:val="00CF00F9"/>
    <w:rsid w:val="00CF02BA"/>
    <w:rsid w:val="00CF1935"/>
    <w:rsid w:val="00D6605F"/>
    <w:rsid w:val="00D76EE7"/>
    <w:rsid w:val="00DB2202"/>
    <w:rsid w:val="00E72573"/>
    <w:rsid w:val="00F34EA1"/>
    <w:rsid w:val="00F542C7"/>
    <w:rsid w:val="00F63644"/>
    <w:rsid w:val="00FE3187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D189-C2A7-4EA8-BA9F-0CEA74C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6AF"/>
    <w:rPr>
      <w:sz w:val="72"/>
      <w:szCs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6BE4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3E6BE4"/>
    <w:rPr>
      <w:rFonts w:eastAsiaTheme="minorEastAsia"/>
      <w:color w:val="5A5A5A" w:themeColor="text1" w:themeTint="A5"/>
      <w:spacing w:val="15"/>
      <w:sz w:val="96"/>
      <w:szCs w:val="96"/>
    </w:rPr>
  </w:style>
  <w:style w:type="paragraph" w:styleId="Title">
    <w:name w:val="Title"/>
    <w:basedOn w:val="Normal"/>
    <w:next w:val="Normal"/>
    <w:link w:val="TitleChar"/>
    <w:uiPriority w:val="10"/>
    <w:qFormat/>
    <w:rsid w:val="005536A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TitleChar">
    <w:name w:val="Title Char"/>
    <w:basedOn w:val="DefaultParagraphFont"/>
    <w:link w:val="Title"/>
    <w:uiPriority w:val="10"/>
    <w:rsid w:val="005536AF"/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Heading1Char">
    <w:name w:val="Heading 1 Char"/>
    <w:basedOn w:val="DefaultParagraphFont"/>
    <w:link w:val="Heading1"/>
    <w:uiPriority w:val="9"/>
    <w:rsid w:val="005536AF"/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paragraph" w:styleId="ListParagraph">
    <w:name w:val="List Paragraph"/>
    <w:basedOn w:val="Normal"/>
    <w:uiPriority w:val="34"/>
    <w:qFormat/>
    <w:rsid w:val="00551B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5F30"/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rsid w:val="005B5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4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3600"/>
              <a:t>Cloud</a:t>
            </a:r>
            <a:r>
              <a:rPr lang="en-US" sz="3600" baseline="0"/>
              <a:t> provider m</a:t>
            </a:r>
            <a:r>
              <a:rPr lang="en-US" sz="3600"/>
              <a:t>arket share</a:t>
            </a:r>
          </a:p>
        </c:rich>
      </c:tx>
      <c:layout>
        <c:manualLayout>
          <c:xMode val="edge"/>
          <c:yMode val="edge"/>
          <c:x val="0.12009793130697373"/>
          <c:y val="5.46950582790054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Market share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bg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21569963028814945"/>
                  <c:y val="0.13780854006152451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>
                <c:manualLayout>
                  <c:x val="-4.1283831456551803E-2"/>
                  <c:y val="-4.237024807382948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5.5808042459653234E-2"/>
                  <c:y val="-1.2947728030490433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0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3"/>
              <c:layout>
                <c:manualLayout>
                  <c:x val="-7.7042022972934901E-2"/>
                  <c:y val="-1.080221827110320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10245463268704315"/>
                  <c:y val="-1.6123952247904496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0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5"/>
              <c:layout>
                <c:manualLayout>
                  <c:x val="0.22972455056021221"/>
                  <c:y val="7.6651708858973275E-4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24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1528673835125448"/>
                      <c:h val="0.16878136200716845"/>
                    </c:manualLayout>
                  </c15:layout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20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Sheet1!$A$3:$A$8</c:f>
              <c:strCache>
                <c:ptCount val="6"/>
                <c:pt idx="0">
                  <c:v>Amazon (Xen)</c:v>
                </c:pt>
                <c:pt idx="1">
                  <c:v>IBM (Xen)</c:v>
                </c:pt>
                <c:pt idx="2">
                  <c:v>Rackspace (Xen)</c:v>
                </c:pt>
                <c:pt idx="3">
                  <c:v>Microsoft (Azure)</c:v>
                </c:pt>
                <c:pt idx="4">
                  <c:v>Google (KVM)</c:v>
                </c:pt>
                <c:pt idx="5">
                  <c:v>Other (Unknown)</c:v>
                </c:pt>
              </c:strCache>
            </c:strRef>
          </c:cat>
          <c:val>
            <c:numRef>
              <c:f>Sheet1!$B$3:$B$8</c:f>
              <c:numCache>
                <c:formatCode>0%</c:formatCode>
                <c:ptCount val="6"/>
                <c:pt idx="0">
                  <c:v>0.31</c:v>
                </c:pt>
                <c:pt idx="1">
                  <c:v>7.0000000000000007E-2</c:v>
                </c:pt>
                <c:pt idx="2">
                  <c:v>1.6E-2</c:v>
                </c:pt>
                <c:pt idx="3">
                  <c:v>0.09</c:v>
                </c:pt>
                <c:pt idx="4">
                  <c:v>0.04</c:v>
                </c:pt>
                <c:pt idx="5">
                  <c:v>0.47399999999999998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A8688011.dotm</Template>
  <TotalTime>121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Carl Patenaude Poulin</cp:lastModifiedBy>
  <cp:revision>80</cp:revision>
  <dcterms:created xsi:type="dcterms:W3CDTF">2016-04-05T18:57:00Z</dcterms:created>
  <dcterms:modified xsi:type="dcterms:W3CDTF">2016-04-08T21:04:00Z</dcterms:modified>
</cp:coreProperties>
</file>